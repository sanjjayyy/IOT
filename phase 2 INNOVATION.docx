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14E" w14:textId="0A402801" w:rsidR="009A0523" w:rsidRDefault="00FA4960">
      <w:pPr>
        <w:pStyle w:val="Title"/>
      </w:pPr>
      <w:r>
        <w:t xml:space="preserve">Project </w:t>
      </w:r>
      <w:r w:rsidR="00A45B7C">
        <w:t xml:space="preserve">7: </w:t>
      </w:r>
      <w:r w:rsidR="00AA390A">
        <w:t xml:space="preserve">smart public restrooms </w:t>
      </w:r>
    </w:p>
    <w:p w14:paraId="685C5227" w14:textId="180DB6B3" w:rsidR="009A0523" w:rsidRDefault="009A0523">
      <w:pPr>
        <w:pStyle w:val="Heading1"/>
      </w:pPr>
    </w:p>
    <w:p w14:paraId="6CBBF0A5" w14:textId="47690B6C" w:rsidR="0000650F" w:rsidRDefault="000B4BA5" w:rsidP="00CF7971">
      <w:pPr>
        <w:pStyle w:val="Heading1"/>
      </w:pPr>
      <w:proofErr w:type="spellStart"/>
      <w:r>
        <w:t>IoT</w:t>
      </w:r>
      <w:proofErr w:type="spellEnd"/>
      <w:r>
        <w:t xml:space="preserve"> </w:t>
      </w:r>
      <w:r w:rsidR="001B092B">
        <w:t>Phase</w:t>
      </w:r>
      <w:r w:rsidR="00D4762E">
        <w:t xml:space="preserve"> 2: </w:t>
      </w:r>
      <w:r>
        <w:t xml:space="preserve">INNOVATION </w:t>
      </w:r>
    </w:p>
    <w:p w14:paraId="499AF916" w14:textId="77777777" w:rsidR="00A742C2" w:rsidRDefault="00A742C2" w:rsidP="00A742C2"/>
    <w:p w14:paraId="59529031" w14:textId="55517F09" w:rsidR="00A742C2" w:rsidRPr="00B8184F" w:rsidRDefault="00A742C2" w:rsidP="00A742C2">
      <w:pPr>
        <w:rPr>
          <w:b/>
          <w:bCs/>
        </w:rPr>
      </w:pPr>
      <w:r w:rsidRPr="007E20BE">
        <w:rPr>
          <w:rStyle w:val="TitleChar"/>
          <w:sz w:val="32"/>
          <w:szCs w:val="32"/>
        </w:rPr>
        <w:t xml:space="preserve">Title: </w:t>
      </w:r>
      <w:r w:rsidRPr="00B8184F">
        <w:rPr>
          <w:b/>
          <w:bCs/>
        </w:rPr>
        <w:t xml:space="preserve">Smart Public Restrooms </w:t>
      </w:r>
      <w:proofErr w:type="spellStart"/>
      <w:r w:rsidRPr="00B8184F">
        <w:rPr>
          <w:b/>
          <w:bCs/>
        </w:rPr>
        <w:t>IoT</w:t>
      </w:r>
      <w:proofErr w:type="spellEnd"/>
      <w:r w:rsidRPr="00B8184F">
        <w:rPr>
          <w:b/>
          <w:bCs/>
        </w:rPr>
        <w:t xml:space="preserve"> Project </w:t>
      </w:r>
    </w:p>
    <w:p w14:paraId="4F72816A" w14:textId="77777777" w:rsidR="00A742C2" w:rsidRDefault="00A742C2" w:rsidP="00A742C2"/>
    <w:p w14:paraId="76DBA2A3" w14:textId="19591D89" w:rsidR="00A742C2" w:rsidRPr="00776069" w:rsidRDefault="00A742C2" w:rsidP="00A742C2">
      <w:pPr>
        <w:rPr>
          <w:b/>
          <w:bCs/>
        </w:rPr>
      </w:pPr>
      <w:r w:rsidRPr="00B8184F">
        <w:rPr>
          <w:rStyle w:val="TitleChar"/>
          <w:sz w:val="32"/>
          <w:szCs w:val="32"/>
        </w:rPr>
        <w:t xml:space="preserve">Objective: </w:t>
      </w:r>
      <w:r w:rsidRPr="00776069">
        <w:rPr>
          <w:b/>
          <w:bCs/>
        </w:rPr>
        <w:t xml:space="preserve">To create efficient, user-friendly, and sustainable public restrooms by integrating </w:t>
      </w:r>
      <w:proofErr w:type="spellStart"/>
      <w:r w:rsidRPr="00776069">
        <w:rPr>
          <w:b/>
          <w:bCs/>
        </w:rPr>
        <w:t>IoT</w:t>
      </w:r>
      <w:proofErr w:type="spellEnd"/>
      <w:r w:rsidRPr="00776069">
        <w:rPr>
          <w:b/>
          <w:bCs/>
        </w:rPr>
        <w:t xml:space="preserve"> technology with Arduino UNO for occupancy sensing, water conservation, hygiene, odor detection, security, and energy management.</w:t>
      </w:r>
    </w:p>
    <w:p w14:paraId="61969B7B" w14:textId="0E7CCB1D" w:rsidR="00A742C2" w:rsidRPr="00024979" w:rsidRDefault="00B56006" w:rsidP="009702AB">
      <w:pPr>
        <w:pStyle w:val="Heading2"/>
        <w:rPr>
          <w:sz w:val="36"/>
          <w:szCs w:val="36"/>
        </w:rPr>
      </w:pPr>
      <w:r w:rsidRPr="00024979">
        <w:rPr>
          <w:sz w:val="36"/>
          <w:szCs w:val="36"/>
        </w:rPr>
        <w:t>Key Components:</w:t>
      </w:r>
    </w:p>
    <w:p w14:paraId="588E345F" w14:textId="77777777" w:rsidR="009702AB" w:rsidRPr="009702AB" w:rsidRDefault="009702AB" w:rsidP="009702AB"/>
    <w:p w14:paraId="301909E4" w14:textId="25DDF393" w:rsidR="008C4427" w:rsidRPr="008C4427" w:rsidRDefault="00A742C2" w:rsidP="008C4427">
      <w:pPr>
        <w:pStyle w:val="Heading1"/>
        <w:numPr>
          <w:ilvl w:val="0"/>
          <w:numId w:val="20"/>
        </w:numPr>
        <w:rPr>
          <w:b w:val="0"/>
          <w:bCs/>
          <w:color w:val="666660" w:themeColor="text2" w:themeTint="BF"/>
          <w:sz w:val="36"/>
          <w:szCs w:val="36"/>
        </w:rPr>
      </w:pPr>
      <w:r w:rsidRPr="009C078F">
        <w:rPr>
          <w:sz w:val="32"/>
        </w:rPr>
        <w:t>Occupancy Sensors</w:t>
      </w:r>
      <w:r w:rsidRPr="008C4427">
        <w:rPr>
          <w:rStyle w:val="Strong"/>
          <w:sz w:val="36"/>
          <w:szCs w:val="36"/>
        </w:rPr>
        <w:t xml:space="preserve"> (Arduino UNO):</w:t>
      </w:r>
    </w:p>
    <w:p w14:paraId="104CB0CD" w14:textId="77777777" w:rsidR="00A742C2" w:rsidRPr="00CF5D3B" w:rsidRDefault="00A742C2" w:rsidP="00A742C2">
      <w:pPr>
        <w:rPr>
          <w:b/>
          <w:bCs/>
        </w:rPr>
      </w:pPr>
      <w:r>
        <w:t xml:space="preserve">   -</w:t>
      </w:r>
      <w:r w:rsidRPr="00B004C4">
        <w:rPr>
          <w:rStyle w:val="Strong"/>
        </w:rPr>
        <w:t xml:space="preserve"> </w:t>
      </w:r>
      <w:r w:rsidRPr="008648CE">
        <w:rPr>
          <w:rStyle w:val="Strong"/>
          <w:sz w:val="28"/>
          <w:szCs w:val="28"/>
        </w:rPr>
        <w:t xml:space="preserve">Purpose: </w:t>
      </w:r>
      <w:r w:rsidRPr="00CF5D3B">
        <w:rPr>
          <w:b/>
          <w:bCs/>
        </w:rPr>
        <w:t>Detect restroom stall occupancy and availability.</w:t>
      </w:r>
    </w:p>
    <w:p w14:paraId="69276516" w14:textId="77777777" w:rsidR="00A742C2" w:rsidRDefault="00A742C2" w:rsidP="00A742C2">
      <w:r>
        <w:t xml:space="preserve">   - </w:t>
      </w:r>
      <w:r w:rsidRPr="008648CE">
        <w:rPr>
          <w:rStyle w:val="Strong"/>
          <w:sz w:val="28"/>
          <w:szCs w:val="28"/>
        </w:rPr>
        <w:t xml:space="preserve">Benefits: </w:t>
      </w:r>
      <w:r w:rsidRPr="00CF5D3B">
        <w:rPr>
          <w:b/>
          <w:bCs/>
        </w:rPr>
        <w:t>Reduces wait times, improves user experience.</w:t>
      </w:r>
    </w:p>
    <w:p w14:paraId="275DFB2C" w14:textId="77777777" w:rsidR="00A742C2" w:rsidRPr="00F41A4F" w:rsidRDefault="00A742C2" w:rsidP="00A742C2">
      <w:pPr>
        <w:rPr>
          <w:b/>
          <w:bCs/>
        </w:rPr>
      </w:pPr>
      <w:r>
        <w:t xml:space="preserve">   - </w:t>
      </w:r>
      <w:r w:rsidRPr="00CF5D3B">
        <w:rPr>
          <w:rStyle w:val="Strong"/>
          <w:sz w:val="28"/>
          <w:szCs w:val="28"/>
        </w:rPr>
        <w:t xml:space="preserve">Implementation: </w:t>
      </w:r>
      <w:r w:rsidRPr="00F41A4F">
        <w:rPr>
          <w:b/>
          <w:bCs/>
        </w:rPr>
        <w:t>Arduino UNO-based sensors on restroom doors and stalls.</w:t>
      </w:r>
    </w:p>
    <w:p w14:paraId="5B799C54" w14:textId="77777777" w:rsidR="00A742C2" w:rsidRDefault="00A742C2" w:rsidP="00A742C2"/>
    <w:p w14:paraId="636F1815" w14:textId="0AC2FFCD" w:rsidR="00A742C2" w:rsidRPr="00F41A4F" w:rsidRDefault="00A742C2" w:rsidP="00BB0393">
      <w:pPr>
        <w:pStyle w:val="Heading1"/>
        <w:rPr>
          <w:sz w:val="32"/>
        </w:rPr>
      </w:pPr>
      <w:r w:rsidRPr="00F41A4F">
        <w:rPr>
          <w:sz w:val="32"/>
        </w:rPr>
        <w:t>2. Water Conservation Monitoring:</w:t>
      </w:r>
    </w:p>
    <w:p w14:paraId="37FBC81A" w14:textId="77777777" w:rsidR="00A742C2" w:rsidRPr="00994EDC" w:rsidRDefault="00A742C2" w:rsidP="00A742C2">
      <w:pPr>
        <w:rPr>
          <w:b/>
          <w:bCs/>
          <w:sz w:val="22"/>
          <w:szCs w:val="22"/>
        </w:rPr>
      </w:pPr>
      <w:r>
        <w:t xml:space="preserve">   - </w:t>
      </w:r>
      <w:r w:rsidRPr="00983638">
        <w:rPr>
          <w:rStyle w:val="Strong"/>
          <w:sz w:val="28"/>
          <w:szCs w:val="28"/>
        </w:rPr>
        <w:t>Purpose:</w:t>
      </w:r>
      <w:r>
        <w:t xml:space="preserve"> </w:t>
      </w:r>
      <w:r w:rsidRPr="00994EDC">
        <w:rPr>
          <w:b/>
          <w:bCs/>
          <w:sz w:val="22"/>
          <w:szCs w:val="22"/>
        </w:rPr>
        <w:t>Monitor water usage, control flow, and conserve resources.</w:t>
      </w:r>
    </w:p>
    <w:p w14:paraId="51386B8E" w14:textId="77777777" w:rsidR="00A742C2" w:rsidRPr="00994EDC" w:rsidRDefault="00A742C2" w:rsidP="00A742C2">
      <w:pPr>
        <w:rPr>
          <w:b/>
          <w:bCs/>
          <w:sz w:val="22"/>
          <w:szCs w:val="22"/>
        </w:rPr>
      </w:pPr>
      <w:r>
        <w:t xml:space="preserve">   - </w:t>
      </w:r>
      <w:r w:rsidRPr="00983638">
        <w:rPr>
          <w:rStyle w:val="Strong"/>
          <w:sz w:val="28"/>
          <w:szCs w:val="28"/>
        </w:rPr>
        <w:t xml:space="preserve">Benefits: </w:t>
      </w:r>
      <w:r w:rsidRPr="00994EDC">
        <w:rPr>
          <w:b/>
          <w:bCs/>
          <w:sz w:val="22"/>
          <w:szCs w:val="22"/>
        </w:rPr>
        <w:t>Reduces water wastage, environmental impact.</w:t>
      </w:r>
    </w:p>
    <w:p w14:paraId="7C8305D1" w14:textId="77777777" w:rsidR="00A742C2" w:rsidRPr="000D379A" w:rsidRDefault="00A742C2" w:rsidP="00A742C2">
      <w:pPr>
        <w:rPr>
          <w:b/>
          <w:bCs/>
          <w:sz w:val="22"/>
          <w:szCs w:val="22"/>
        </w:rPr>
      </w:pPr>
      <w:r>
        <w:t xml:space="preserve">   - </w:t>
      </w:r>
      <w:r w:rsidRPr="00983638">
        <w:rPr>
          <w:rStyle w:val="Strong"/>
          <w:sz w:val="28"/>
          <w:szCs w:val="28"/>
        </w:rPr>
        <w:t xml:space="preserve">Implementation: </w:t>
      </w:r>
      <w:r w:rsidRPr="000D379A">
        <w:rPr>
          <w:b/>
          <w:bCs/>
          <w:sz w:val="22"/>
          <w:szCs w:val="22"/>
        </w:rPr>
        <w:t>Arduino-controlled water flow sensors and automated valves.</w:t>
      </w:r>
    </w:p>
    <w:p w14:paraId="49831DF5" w14:textId="77777777" w:rsidR="00A742C2" w:rsidRDefault="00A742C2" w:rsidP="00A742C2"/>
    <w:p w14:paraId="46212395" w14:textId="467E6168" w:rsidR="00A742C2" w:rsidRPr="0014156A" w:rsidRDefault="00A742C2" w:rsidP="0014156A">
      <w:pPr>
        <w:pStyle w:val="Heading1"/>
        <w:rPr>
          <w:sz w:val="32"/>
        </w:rPr>
      </w:pPr>
      <w:r w:rsidRPr="0014156A">
        <w:rPr>
          <w:sz w:val="32"/>
        </w:rPr>
        <w:t>3. Touchless Sanitizer Access (Arduino UNO):</w:t>
      </w:r>
    </w:p>
    <w:p w14:paraId="005EF455" w14:textId="77777777" w:rsidR="00A742C2" w:rsidRDefault="00A742C2" w:rsidP="00A742C2">
      <w:r>
        <w:t xml:space="preserve">   - </w:t>
      </w:r>
      <w:r w:rsidRPr="00566AF3">
        <w:rPr>
          <w:rStyle w:val="Strong"/>
          <w:sz w:val="28"/>
          <w:szCs w:val="28"/>
        </w:rPr>
        <w:t>Purpose:</w:t>
      </w:r>
      <w:r>
        <w:t xml:space="preserve"> Enable touchless hand sanitizer access.</w:t>
      </w:r>
    </w:p>
    <w:p w14:paraId="55D01541" w14:textId="77777777" w:rsidR="00A742C2" w:rsidRDefault="00A742C2" w:rsidP="00A742C2">
      <w:r>
        <w:t xml:space="preserve">   - </w:t>
      </w:r>
      <w:r w:rsidRPr="00566AF3">
        <w:rPr>
          <w:rStyle w:val="Strong"/>
          <w:sz w:val="28"/>
          <w:szCs w:val="28"/>
        </w:rPr>
        <w:t>Benefits:</w:t>
      </w:r>
      <w:r>
        <w:t xml:space="preserve"> Promotes hygiene, minimizes germ spread.</w:t>
      </w:r>
    </w:p>
    <w:p w14:paraId="2ACC372E" w14:textId="77777777" w:rsidR="00A742C2" w:rsidRDefault="00A742C2" w:rsidP="00A742C2">
      <w:r>
        <w:t xml:space="preserve">   - </w:t>
      </w:r>
      <w:r w:rsidRPr="00566AF3">
        <w:rPr>
          <w:rStyle w:val="Strong"/>
          <w:sz w:val="28"/>
          <w:szCs w:val="28"/>
        </w:rPr>
        <w:t>Implementation:</w:t>
      </w:r>
      <w:r>
        <w:t xml:space="preserve"> Arduino-based proximity sensors on sanitizer dispensers.</w:t>
      </w:r>
    </w:p>
    <w:p w14:paraId="776DBC65" w14:textId="77777777" w:rsidR="00A742C2" w:rsidRDefault="00A742C2" w:rsidP="00A742C2"/>
    <w:p w14:paraId="47E162FB" w14:textId="590998E5" w:rsidR="00A742C2" w:rsidRPr="00A0668C" w:rsidRDefault="00A742C2" w:rsidP="00A0668C">
      <w:pPr>
        <w:pStyle w:val="Heading1"/>
        <w:rPr>
          <w:sz w:val="32"/>
        </w:rPr>
      </w:pPr>
      <w:r w:rsidRPr="00A0668C">
        <w:rPr>
          <w:sz w:val="32"/>
        </w:rPr>
        <w:t>4. Odor Sensors (Ammonia Detection):</w:t>
      </w:r>
    </w:p>
    <w:p w14:paraId="2C9F0D6D" w14:textId="77777777" w:rsidR="00A742C2" w:rsidRDefault="00A742C2" w:rsidP="00A742C2">
      <w:r>
        <w:t xml:space="preserve">   - </w:t>
      </w:r>
      <w:r w:rsidRPr="0094007A">
        <w:rPr>
          <w:rStyle w:val="Strong"/>
          <w:sz w:val="28"/>
          <w:szCs w:val="28"/>
        </w:rPr>
        <w:t xml:space="preserve">Purpose: </w:t>
      </w:r>
      <w:r>
        <w:t>Detect and address unpleasant odors.</w:t>
      </w:r>
    </w:p>
    <w:p w14:paraId="6CD2EB0F" w14:textId="77777777" w:rsidR="00A742C2" w:rsidRDefault="00A742C2" w:rsidP="00A742C2">
      <w:r>
        <w:t xml:space="preserve">   - </w:t>
      </w:r>
      <w:r w:rsidRPr="005A4C3D">
        <w:rPr>
          <w:rStyle w:val="Strong"/>
          <w:sz w:val="28"/>
          <w:szCs w:val="28"/>
        </w:rPr>
        <w:t xml:space="preserve">Benefits: </w:t>
      </w:r>
      <w:r>
        <w:t>Enhances user comfort, maintains cleanliness.</w:t>
      </w:r>
    </w:p>
    <w:p w14:paraId="72907DD5" w14:textId="77777777" w:rsidR="00A742C2" w:rsidRDefault="00A742C2" w:rsidP="00A742C2">
      <w:r>
        <w:t xml:space="preserve">   - </w:t>
      </w:r>
      <w:r w:rsidRPr="005A4C3D">
        <w:rPr>
          <w:rStyle w:val="Strong"/>
          <w:sz w:val="28"/>
          <w:szCs w:val="28"/>
        </w:rPr>
        <w:t xml:space="preserve">Implementation: </w:t>
      </w:r>
      <w:r>
        <w:t>Ammonia gas sensors for dominant odor detection.</w:t>
      </w:r>
    </w:p>
    <w:p w14:paraId="2C383710" w14:textId="77777777" w:rsidR="00A742C2" w:rsidRDefault="00A742C2" w:rsidP="00A742C2"/>
    <w:p w14:paraId="03A51CD6" w14:textId="56B3652C" w:rsidR="00A742C2" w:rsidRPr="00DD1103" w:rsidRDefault="00A742C2" w:rsidP="00DD1103">
      <w:pPr>
        <w:pStyle w:val="Heading1"/>
        <w:rPr>
          <w:sz w:val="32"/>
        </w:rPr>
      </w:pPr>
      <w:r w:rsidRPr="00DD1103">
        <w:rPr>
          <w:sz w:val="32"/>
        </w:rPr>
        <w:t>5. Remote Monitoring and Security:</w:t>
      </w:r>
    </w:p>
    <w:p w14:paraId="704FDDCF" w14:textId="77777777" w:rsidR="00A742C2" w:rsidRDefault="00A742C2" w:rsidP="00A742C2">
      <w:r>
        <w:t xml:space="preserve">   - </w:t>
      </w:r>
      <w:r w:rsidRPr="00046F46">
        <w:rPr>
          <w:rStyle w:val="Strong"/>
          <w:sz w:val="28"/>
          <w:szCs w:val="28"/>
        </w:rPr>
        <w:t xml:space="preserve">Purpose: </w:t>
      </w:r>
      <w:r>
        <w:t>Ensure security and remotely monitor restroom conditions.</w:t>
      </w:r>
    </w:p>
    <w:p w14:paraId="42FD4483" w14:textId="77777777" w:rsidR="00A742C2" w:rsidRDefault="00A742C2" w:rsidP="00A742C2">
      <w:r>
        <w:t xml:space="preserve">   - </w:t>
      </w:r>
      <w:r w:rsidRPr="00046F46">
        <w:rPr>
          <w:rStyle w:val="Strong"/>
          <w:sz w:val="28"/>
          <w:szCs w:val="28"/>
        </w:rPr>
        <w:t>Benefits:</w:t>
      </w:r>
      <w:r>
        <w:t xml:space="preserve"> Enhances safety, facilitates proactive maintenance.</w:t>
      </w:r>
    </w:p>
    <w:p w14:paraId="093A283D" w14:textId="77777777" w:rsidR="00A742C2" w:rsidRDefault="00A742C2" w:rsidP="00A742C2">
      <w:r>
        <w:t xml:space="preserve">   - </w:t>
      </w:r>
      <w:r w:rsidRPr="00DA2667">
        <w:rPr>
          <w:rStyle w:val="Strong"/>
          <w:sz w:val="28"/>
          <w:szCs w:val="28"/>
        </w:rPr>
        <w:t xml:space="preserve">Implementation: </w:t>
      </w:r>
      <w:r>
        <w:t>CCTV cameras, access control, remote monitoring systems.</w:t>
      </w:r>
    </w:p>
    <w:p w14:paraId="17266D0D" w14:textId="77777777" w:rsidR="00A742C2" w:rsidRDefault="00A742C2" w:rsidP="00A742C2"/>
    <w:p w14:paraId="38324ABD" w14:textId="79D7ABD6" w:rsidR="00A742C2" w:rsidRPr="00E0143D" w:rsidRDefault="00A742C2" w:rsidP="00E0143D">
      <w:pPr>
        <w:pStyle w:val="Heading1"/>
        <w:rPr>
          <w:rStyle w:val="Strong"/>
          <w:b/>
          <w:bCs w:val="0"/>
          <w:sz w:val="32"/>
        </w:rPr>
      </w:pPr>
      <w:r w:rsidRPr="00E0143D">
        <w:rPr>
          <w:rStyle w:val="Strong"/>
          <w:b/>
          <w:bCs w:val="0"/>
          <w:sz w:val="32"/>
        </w:rPr>
        <w:t>6. HVAC Energy Systems:</w:t>
      </w:r>
    </w:p>
    <w:p w14:paraId="7C6A0548" w14:textId="77777777" w:rsidR="00A742C2" w:rsidRDefault="00A742C2" w:rsidP="00A742C2">
      <w:r>
        <w:t xml:space="preserve">   - </w:t>
      </w:r>
      <w:r w:rsidRPr="00DA2667">
        <w:rPr>
          <w:rStyle w:val="Strong"/>
          <w:sz w:val="28"/>
          <w:szCs w:val="28"/>
        </w:rPr>
        <w:t xml:space="preserve">Purpose: </w:t>
      </w:r>
      <w:r>
        <w:t>Manage lighting and ventilation for energy efficiency.</w:t>
      </w:r>
    </w:p>
    <w:p w14:paraId="0A598615" w14:textId="77777777" w:rsidR="00A742C2" w:rsidRDefault="00A742C2" w:rsidP="00A742C2">
      <w:r>
        <w:t xml:space="preserve">   - </w:t>
      </w:r>
      <w:r w:rsidRPr="004C28E5">
        <w:rPr>
          <w:rStyle w:val="Strong"/>
          <w:sz w:val="28"/>
          <w:szCs w:val="28"/>
        </w:rPr>
        <w:t>Benefits:</w:t>
      </w:r>
      <w:r>
        <w:t xml:space="preserve"> Reduces energy consumption, extends equipment life.</w:t>
      </w:r>
    </w:p>
    <w:p w14:paraId="27798EE6" w14:textId="77777777" w:rsidR="00A742C2" w:rsidRDefault="00A742C2" w:rsidP="00A742C2">
      <w:r>
        <w:t xml:space="preserve">   - </w:t>
      </w:r>
      <w:r w:rsidRPr="004C28E5">
        <w:rPr>
          <w:rStyle w:val="Strong"/>
          <w:sz w:val="28"/>
          <w:szCs w:val="28"/>
        </w:rPr>
        <w:t>Implementation:</w:t>
      </w:r>
      <w:r>
        <w:t xml:space="preserve"> Arduino UNO-based HVAC control based on occupancy.</w:t>
      </w:r>
    </w:p>
    <w:p w14:paraId="7D6BDB07" w14:textId="77777777" w:rsidR="00A742C2" w:rsidRDefault="00A742C2" w:rsidP="00A742C2"/>
    <w:p w14:paraId="2DBE94B4" w14:textId="476C8EF2" w:rsidR="00A742C2" w:rsidRDefault="00A742C2" w:rsidP="00124BA1">
      <w:pPr>
        <w:pStyle w:val="Heading1"/>
      </w:pPr>
      <w:r>
        <w:t>Advantages:</w:t>
      </w:r>
    </w:p>
    <w:p w14:paraId="035B8C4B" w14:textId="77777777" w:rsidR="00A742C2" w:rsidRDefault="00A742C2" w:rsidP="00A742C2"/>
    <w:p w14:paraId="6A21D6FC" w14:textId="0DA22EED" w:rsidR="00A742C2" w:rsidRDefault="00A742C2" w:rsidP="00A742C2">
      <w:r>
        <w:t xml:space="preserve">- </w:t>
      </w:r>
      <w:r w:rsidRPr="00F2454C">
        <w:rPr>
          <w:rStyle w:val="Strong"/>
          <w:sz w:val="32"/>
          <w:szCs w:val="32"/>
        </w:rPr>
        <w:t xml:space="preserve">Efficient Restroom Management: </w:t>
      </w:r>
      <w:r>
        <w:t>Arduino-based occupancy sensors indicate stall availability, reducing waiting times.</w:t>
      </w:r>
    </w:p>
    <w:p w14:paraId="2F41752A" w14:textId="3A12737A" w:rsidR="00A742C2" w:rsidRDefault="00A742C2" w:rsidP="00A742C2">
      <w:r>
        <w:t xml:space="preserve">- </w:t>
      </w:r>
      <w:r w:rsidRPr="00F2454C">
        <w:rPr>
          <w:rStyle w:val="Strong"/>
          <w:sz w:val="32"/>
          <w:szCs w:val="32"/>
        </w:rPr>
        <w:t xml:space="preserve">Resource </w:t>
      </w:r>
      <w:proofErr w:type="spellStart"/>
      <w:r w:rsidRPr="00F2454C">
        <w:rPr>
          <w:rStyle w:val="Strong"/>
          <w:sz w:val="32"/>
          <w:szCs w:val="32"/>
        </w:rPr>
        <w:t>Conservation:</w:t>
      </w:r>
      <w:r>
        <w:t>Water</w:t>
      </w:r>
      <w:proofErr w:type="spellEnd"/>
      <w:r>
        <w:t xml:space="preserve"> flow monitoring and control, and energy-efficient HVAC systems reduce resource wastage.</w:t>
      </w:r>
    </w:p>
    <w:p w14:paraId="7D388A25" w14:textId="1A280039" w:rsidR="00A742C2" w:rsidRDefault="00A742C2" w:rsidP="00A742C2">
      <w:r>
        <w:t xml:space="preserve">- </w:t>
      </w:r>
      <w:r w:rsidRPr="005E3B69">
        <w:rPr>
          <w:rStyle w:val="Strong"/>
          <w:sz w:val="32"/>
          <w:szCs w:val="32"/>
        </w:rPr>
        <w:t>Hygienic Environment:</w:t>
      </w:r>
      <w:r>
        <w:t xml:space="preserve"> Touchless sanitizer access, odor sensors, and cleanliness maintenance promote hygiene.</w:t>
      </w:r>
    </w:p>
    <w:p w14:paraId="7D18AEFD" w14:textId="02558EA4" w:rsidR="00A742C2" w:rsidRDefault="00A742C2" w:rsidP="00A742C2">
      <w:r>
        <w:t xml:space="preserve">- </w:t>
      </w:r>
      <w:r w:rsidRPr="008D6748">
        <w:rPr>
          <w:rStyle w:val="Strong"/>
          <w:sz w:val="32"/>
          <w:szCs w:val="32"/>
        </w:rPr>
        <w:t xml:space="preserve">Security and </w:t>
      </w:r>
      <w:proofErr w:type="spellStart"/>
      <w:r w:rsidRPr="008D6748">
        <w:rPr>
          <w:rStyle w:val="Strong"/>
          <w:sz w:val="32"/>
          <w:szCs w:val="32"/>
        </w:rPr>
        <w:t>Maintenance:</w:t>
      </w:r>
      <w:r>
        <w:t>Remote</w:t>
      </w:r>
      <w:proofErr w:type="spellEnd"/>
      <w:r>
        <w:t xml:space="preserve"> monitoring and security measures enhance safety and facilitate proactive maintenance.</w:t>
      </w:r>
    </w:p>
    <w:p w14:paraId="36FE225C" w14:textId="77777777" w:rsidR="00A742C2" w:rsidRDefault="00A742C2" w:rsidP="00A742C2"/>
    <w:p w14:paraId="4E790667" w14:textId="5D15BA78" w:rsidR="00A742C2" w:rsidRDefault="00A742C2" w:rsidP="008D6748">
      <w:pPr>
        <w:pStyle w:val="Heading1"/>
      </w:pPr>
      <w:r>
        <w:t>Considerations:</w:t>
      </w:r>
    </w:p>
    <w:p w14:paraId="13F7753D" w14:textId="77777777" w:rsidR="00A742C2" w:rsidRDefault="00A742C2" w:rsidP="00A742C2"/>
    <w:p w14:paraId="17595425" w14:textId="4744A1CC" w:rsidR="00A742C2" w:rsidRDefault="00A742C2" w:rsidP="00A742C2">
      <w:r>
        <w:t xml:space="preserve">- </w:t>
      </w:r>
      <w:r w:rsidRPr="000E31D9">
        <w:rPr>
          <w:rStyle w:val="Strong"/>
          <w:sz w:val="28"/>
          <w:szCs w:val="28"/>
        </w:rPr>
        <w:t xml:space="preserve">Privacy and Data </w:t>
      </w:r>
      <w:proofErr w:type="spellStart"/>
      <w:r w:rsidRPr="000E31D9">
        <w:rPr>
          <w:rStyle w:val="Strong"/>
          <w:sz w:val="28"/>
          <w:szCs w:val="28"/>
        </w:rPr>
        <w:t>Security:</w:t>
      </w:r>
      <w:r>
        <w:t>Protect</w:t>
      </w:r>
      <w:proofErr w:type="spellEnd"/>
      <w:r>
        <w:t xml:space="preserve"> sensor data and user privacy.</w:t>
      </w:r>
    </w:p>
    <w:p w14:paraId="58FDBEA5" w14:textId="71A1D9F0" w:rsidR="00A742C2" w:rsidRDefault="00A742C2" w:rsidP="00A742C2">
      <w:r>
        <w:t xml:space="preserve">- </w:t>
      </w:r>
      <w:r w:rsidRPr="0030257A">
        <w:rPr>
          <w:rStyle w:val="Strong"/>
          <w:sz w:val="28"/>
          <w:szCs w:val="28"/>
        </w:rPr>
        <w:t xml:space="preserve">Maintenance: </w:t>
      </w:r>
      <w:r>
        <w:t>Implement proactive maintenance schedules for sensors.</w:t>
      </w:r>
    </w:p>
    <w:p w14:paraId="1987AA6B" w14:textId="66C0B80D" w:rsidR="00A742C2" w:rsidRDefault="00A742C2" w:rsidP="00A742C2">
      <w:r>
        <w:t xml:space="preserve">- </w:t>
      </w:r>
      <w:r w:rsidRPr="0030257A">
        <w:rPr>
          <w:rStyle w:val="Strong"/>
          <w:sz w:val="28"/>
          <w:szCs w:val="28"/>
        </w:rPr>
        <w:t>Accessibility:</w:t>
      </w:r>
      <w:r>
        <w:t xml:space="preserve"> Ensure that sensor-controlled features are accessible to all users.</w:t>
      </w:r>
    </w:p>
    <w:p w14:paraId="04A1829F" w14:textId="77777777" w:rsidR="00A742C2" w:rsidRDefault="00A742C2" w:rsidP="00A742C2"/>
    <w:p w14:paraId="431CC6A2" w14:textId="767A99BB" w:rsidR="00A742C2" w:rsidRDefault="00A742C2" w:rsidP="00434B57">
      <w:pPr>
        <w:pStyle w:val="Heading1"/>
      </w:pPr>
      <w:r>
        <w:t>Conclusion:</w:t>
      </w:r>
    </w:p>
    <w:p w14:paraId="1ABD806F" w14:textId="41FD0985" w:rsidR="00F425FD" w:rsidRPr="00434B57" w:rsidRDefault="00A742C2" w:rsidP="00CF7971">
      <w:pPr>
        <w:rPr>
          <w:b/>
          <w:bCs/>
        </w:rPr>
      </w:pPr>
      <w:r w:rsidRPr="00434B57">
        <w:rPr>
          <w:b/>
          <w:bCs/>
        </w:rPr>
        <w:t xml:space="preserve">The Smart Public Restrooms </w:t>
      </w:r>
      <w:proofErr w:type="spellStart"/>
      <w:r w:rsidRPr="00434B57">
        <w:rPr>
          <w:b/>
          <w:bCs/>
        </w:rPr>
        <w:t>IoT</w:t>
      </w:r>
      <w:proofErr w:type="spellEnd"/>
      <w:r w:rsidRPr="00434B57">
        <w:rPr>
          <w:b/>
          <w:bCs/>
        </w:rPr>
        <w:t xml:space="preserve"> Project, leveraging Arduino UNO, aims to create modern, efficient, and sustainable public restrooms. By integrating occupancy sensors, water conservation measures, touchless sanitizer access, odor sensors, remote monitoring, and energy-efficient HVAC systems, this project addresses key challenges in public restroom management while enhancing user comfort, hygiene, and environmental responsibility.</w:t>
      </w:r>
    </w:p>
    <w:p w14:paraId="67D886A1" w14:textId="77777777" w:rsidR="000844EE" w:rsidRDefault="000844EE" w:rsidP="001516ED"/>
    <w:p w14:paraId="7919F360" w14:textId="77777777" w:rsidR="001516ED" w:rsidRDefault="001516ED" w:rsidP="00B30C28"/>
    <w:p w14:paraId="739A953F" w14:textId="77777777" w:rsidR="001516ED" w:rsidRPr="0037587D" w:rsidRDefault="001516ED" w:rsidP="00B30C28"/>
    <w:p w14:paraId="0C5C76F8" w14:textId="77777777" w:rsidR="001516ED" w:rsidRPr="00B44316" w:rsidRDefault="001516ED" w:rsidP="00B30C28">
      <w:pPr>
        <w:pStyle w:val="Heading2"/>
        <w:bidi/>
      </w:pPr>
    </w:p>
    <w:p w14:paraId="524CBCEB" w14:textId="77777777" w:rsidR="001516ED" w:rsidRDefault="001516ED" w:rsidP="00B30C28">
      <w:pPr>
        <w:pStyle w:val="Heading2"/>
      </w:pPr>
    </w:p>
    <w:p w14:paraId="64F85F62" w14:textId="77777777" w:rsidR="001516ED" w:rsidRDefault="001516ED" w:rsidP="00B30C28"/>
    <w:p w14:paraId="2A407DF9" w14:textId="77777777" w:rsidR="001516ED" w:rsidRPr="001516ED" w:rsidRDefault="001516ED" w:rsidP="001516ED"/>
    <w:sectPr w:rsidR="001516ED" w:rsidRPr="001516ED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CAED" w14:textId="77777777" w:rsidR="0078017C" w:rsidRDefault="0078017C">
      <w:pPr>
        <w:spacing w:after="0" w:line="240" w:lineRule="auto"/>
      </w:pPr>
      <w:r>
        <w:separator/>
      </w:r>
    </w:p>
  </w:endnote>
  <w:endnote w:type="continuationSeparator" w:id="0">
    <w:p w14:paraId="7C2BDA02" w14:textId="77777777" w:rsidR="0078017C" w:rsidRDefault="0078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7B365" w14:textId="77777777" w:rsidR="009A0523" w:rsidRDefault="00EA16C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FACD" w14:textId="77777777" w:rsidR="0078017C" w:rsidRDefault="0078017C">
      <w:pPr>
        <w:spacing w:after="0" w:line="240" w:lineRule="auto"/>
      </w:pPr>
      <w:r>
        <w:separator/>
      </w:r>
    </w:p>
  </w:footnote>
  <w:footnote w:type="continuationSeparator" w:id="0">
    <w:p w14:paraId="3C4E3878" w14:textId="77777777" w:rsidR="0078017C" w:rsidRDefault="00780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B5F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844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37D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574CA"/>
    <w:multiLevelType w:val="hybridMultilevel"/>
    <w:tmpl w:val="65D61D18"/>
    <w:lvl w:ilvl="0" w:tplc="FFFFFFFF">
      <w:start w:val="1"/>
      <w:numFmt w:val="decimal"/>
      <w:lvlText w:val="%1."/>
      <w:lvlJc w:val="left"/>
      <w:pPr>
        <w:ind w:left="759" w:hanging="39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58432">
    <w:abstractNumId w:val="8"/>
  </w:num>
  <w:num w:numId="2" w16cid:durableId="1156610562">
    <w:abstractNumId w:val="8"/>
  </w:num>
  <w:num w:numId="3" w16cid:durableId="1360279964">
    <w:abstractNumId w:val="9"/>
  </w:num>
  <w:num w:numId="4" w16cid:durableId="194858360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82924508">
    <w:abstractNumId w:val="12"/>
  </w:num>
  <w:num w:numId="6" w16cid:durableId="1908882925">
    <w:abstractNumId w:val="7"/>
  </w:num>
  <w:num w:numId="7" w16cid:durableId="1506240452">
    <w:abstractNumId w:val="6"/>
  </w:num>
  <w:num w:numId="8" w16cid:durableId="111753135">
    <w:abstractNumId w:val="5"/>
  </w:num>
  <w:num w:numId="9" w16cid:durableId="1928884337">
    <w:abstractNumId w:val="4"/>
  </w:num>
  <w:num w:numId="10" w16cid:durableId="241372867">
    <w:abstractNumId w:val="3"/>
  </w:num>
  <w:num w:numId="11" w16cid:durableId="1627201492">
    <w:abstractNumId w:val="2"/>
  </w:num>
  <w:num w:numId="12" w16cid:durableId="1413969200">
    <w:abstractNumId w:val="1"/>
  </w:num>
  <w:num w:numId="13" w16cid:durableId="1700005386">
    <w:abstractNumId w:val="0"/>
  </w:num>
  <w:num w:numId="14" w16cid:durableId="2088191126">
    <w:abstractNumId w:val="8"/>
    <w:lvlOverride w:ilvl="0">
      <w:startOverride w:val="1"/>
    </w:lvlOverride>
  </w:num>
  <w:num w:numId="15" w16cid:durableId="237637992">
    <w:abstractNumId w:val="8"/>
  </w:num>
  <w:num w:numId="16" w16cid:durableId="1826163514">
    <w:abstractNumId w:val="14"/>
  </w:num>
  <w:num w:numId="17" w16cid:durableId="1624773593">
    <w:abstractNumId w:val="11"/>
  </w:num>
  <w:num w:numId="18" w16cid:durableId="1583906467">
    <w:abstractNumId w:val="13"/>
  </w:num>
  <w:num w:numId="19" w16cid:durableId="492338794">
    <w:abstractNumId w:val="10"/>
  </w:num>
  <w:num w:numId="20" w16cid:durableId="7939051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E2"/>
    <w:rsid w:val="0000650F"/>
    <w:rsid w:val="00024979"/>
    <w:rsid w:val="00046F46"/>
    <w:rsid w:val="00055655"/>
    <w:rsid w:val="000844EE"/>
    <w:rsid w:val="000B4BA5"/>
    <w:rsid w:val="000D379A"/>
    <w:rsid w:val="000E31D9"/>
    <w:rsid w:val="00124BA1"/>
    <w:rsid w:val="0014156A"/>
    <w:rsid w:val="001516ED"/>
    <w:rsid w:val="001B092B"/>
    <w:rsid w:val="001E4D7D"/>
    <w:rsid w:val="001F5ED0"/>
    <w:rsid w:val="002017D8"/>
    <w:rsid w:val="00257C0D"/>
    <w:rsid w:val="0030257A"/>
    <w:rsid w:val="00346785"/>
    <w:rsid w:val="0037587D"/>
    <w:rsid w:val="0039401A"/>
    <w:rsid w:val="003F0CB9"/>
    <w:rsid w:val="003F5DE5"/>
    <w:rsid w:val="00406716"/>
    <w:rsid w:val="0041345C"/>
    <w:rsid w:val="00434B57"/>
    <w:rsid w:val="00440FC3"/>
    <w:rsid w:val="00484CEB"/>
    <w:rsid w:val="004B214E"/>
    <w:rsid w:val="004C28E5"/>
    <w:rsid w:val="004F0ADE"/>
    <w:rsid w:val="00510B3F"/>
    <w:rsid w:val="005403C2"/>
    <w:rsid w:val="00566AF3"/>
    <w:rsid w:val="00581C07"/>
    <w:rsid w:val="00581CBF"/>
    <w:rsid w:val="005A4C3D"/>
    <w:rsid w:val="005E3B69"/>
    <w:rsid w:val="006172D4"/>
    <w:rsid w:val="00625363"/>
    <w:rsid w:val="006C56C6"/>
    <w:rsid w:val="006C7B6C"/>
    <w:rsid w:val="006C7DBF"/>
    <w:rsid w:val="00741EFB"/>
    <w:rsid w:val="00776069"/>
    <w:rsid w:val="0078017C"/>
    <w:rsid w:val="00794649"/>
    <w:rsid w:val="007E20BE"/>
    <w:rsid w:val="00812B18"/>
    <w:rsid w:val="008338C9"/>
    <w:rsid w:val="008452DC"/>
    <w:rsid w:val="00860BB3"/>
    <w:rsid w:val="008648CE"/>
    <w:rsid w:val="00866DEE"/>
    <w:rsid w:val="008C4427"/>
    <w:rsid w:val="008D6748"/>
    <w:rsid w:val="008E0D88"/>
    <w:rsid w:val="009000C5"/>
    <w:rsid w:val="009025FB"/>
    <w:rsid w:val="009279CA"/>
    <w:rsid w:val="0094007A"/>
    <w:rsid w:val="009702AB"/>
    <w:rsid w:val="00983638"/>
    <w:rsid w:val="00994EDC"/>
    <w:rsid w:val="009A0523"/>
    <w:rsid w:val="009C078F"/>
    <w:rsid w:val="009E0245"/>
    <w:rsid w:val="00A0668C"/>
    <w:rsid w:val="00A212E2"/>
    <w:rsid w:val="00A366ED"/>
    <w:rsid w:val="00A45B7C"/>
    <w:rsid w:val="00A742C2"/>
    <w:rsid w:val="00A77D04"/>
    <w:rsid w:val="00A80E00"/>
    <w:rsid w:val="00A920CA"/>
    <w:rsid w:val="00AA0D95"/>
    <w:rsid w:val="00AA390A"/>
    <w:rsid w:val="00B004C4"/>
    <w:rsid w:val="00B143ED"/>
    <w:rsid w:val="00B34EA6"/>
    <w:rsid w:val="00B41283"/>
    <w:rsid w:val="00B44316"/>
    <w:rsid w:val="00B56006"/>
    <w:rsid w:val="00B8184F"/>
    <w:rsid w:val="00B95628"/>
    <w:rsid w:val="00BA6FF3"/>
    <w:rsid w:val="00BB0393"/>
    <w:rsid w:val="00BB369D"/>
    <w:rsid w:val="00BB61B1"/>
    <w:rsid w:val="00BF4926"/>
    <w:rsid w:val="00C16EB0"/>
    <w:rsid w:val="00C31F81"/>
    <w:rsid w:val="00CA3C19"/>
    <w:rsid w:val="00CC3A17"/>
    <w:rsid w:val="00CF5D3B"/>
    <w:rsid w:val="00CF7971"/>
    <w:rsid w:val="00D01FCE"/>
    <w:rsid w:val="00D352E7"/>
    <w:rsid w:val="00D4762E"/>
    <w:rsid w:val="00D972C7"/>
    <w:rsid w:val="00DA2667"/>
    <w:rsid w:val="00DD1103"/>
    <w:rsid w:val="00DD7B89"/>
    <w:rsid w:val="00E0143D"/>
    <w:rsid w:val="00E04C90"/>
    <w:rsid w:val="00E46AE2"/>
    <w:rsid w:val="00E77D57"/>
    <w:rsid w:val="00EA16CD"/>
    <w:rsid w:val="00EA6B4A"/>
    <w:rsid w:val="00ED66E7"/>
    <w:rsid w:val="00EE41DD"/>
    <w:rsid w:val="00F2454C"/>
    <w:rsid w:val="00F41A4F"/>
    <w:rsid w:val="00F425FD"/>
    <w:rsid w:val="00F8585C"/>
    <w:rsid w:val="00FA4960"/>
    <w:rsid w:val="00F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9042B"/>
  <w15:chartTrackingRefBased/>
  <w15:docId w15:val="{B16D0635-4AE1-9D42-B719-710B72C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406716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0F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IN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FC3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n-IN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FC3"/>
    <w:rPr>
      <w:rFonts w:ascii="Arial" w:eastAsiaTheme="minorEastAsia" w:hAnsi="Arial" w:cs="Arial"/>
      <w:vanish/>
      <w:color w:val="auto"/>
      <w:sz w:val="16"/>
      <w:szCs w:val="16"/>
      <w:lang w:val="en-IN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0FC3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n-IN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0FC3"/>
    <w:rPr>
      <w:rFonts w:ascii="Arial" w:eastAsiaTheme="minorEastAsia" w:hAnsi="Arial" w:cs="Arial"/>
      <w:vanish/>
      <w:color w:val="auto"/>
      <w:sz w:val="16"/>
      <w:szCs w:val="16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440F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CBF"/>
    <w:rPr>
      <w:rFonts w:asciiTheme="majorHAnsi" w:eastAsiaTheme="majorEastAsia" w:hAnsiTheme="majorHAnsi" w:cstheme="majorBidi"/>
      <w:color w:val="7F3C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1639">
      <w:bodyDiv w:val="1"/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516693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500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30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7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2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6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4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6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2801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125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965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702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5043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7298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3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37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633076-0726-FA46-BFBE-3A689E2F70BE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%7bC8633076-0726-FA46-BFBE-3A689E2F70BE%7dtf50002001.dotx</Template>
  <TotalTime>1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918838422927</dc:creator>
  <cp:keywords/>
  <dc:description/>
  <cp:lastModifiedBy>918838422927</cp:lastModifiedBy>
  <cp:revision>2</cp:revision>
  <dcterms:created xsi:type="dcterms:W3CDTF">2023-10-09T12:57:00Z</dcterms:created>
  <dcterms:modified xsi:type="dcterms:W3CDTF">2023-10-09T12:57:00Z</dcterms:modified>
</cp:coreProperties>
</file>